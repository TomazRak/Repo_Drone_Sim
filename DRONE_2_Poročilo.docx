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7769900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  <w:lang w:val="en-US" w:eastAsia="en-US"/>
            </w:rPr>
            <w:alias w:val="Če želite zamenjati logotip, kliknite ikono na desni strani"/>
            <w:tag w:val="Če želite zamenjati logotip, kliknite ikono na desni strani"/>
            <w:id w:val="346306309"/>
            <w:picture/>
          </w:sdtPr>
          <w:sdtEndPr/>
          <w:sdtContent>
            <w:p w:rsidR="00040DEB" w:rsidRDefault="00280DEC" w:rsidP="00BD75E4">
              <w:pPr>
                <w:pStyle w:val="Logotip"/>
                <w:jc w:val="center"/>
              </w:pPr>
              <w:r w:rsidRPr="00280DEC">
                <w:rPr>
                  <w:noProof/>
                  <w:lang w:val="en-US" w:eastAsia="en-US"/>
                </w:rPr>
                <w:drawing>
                  <wp:inline distT="0" distB="0" distL="0" distR="0" wp14:anchorId="1E26DB11" wp14:editId="7A6C66F2">
                    <wp:extent cx="1304925" cy="819150"/>
                    <wp:effectExtent l="0" t="0" r="9525" b="0"/>
                    <wp:docPr id="118" name="Slika 1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04925" cy="81915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E285" wp14:editId="300B07B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66" name="Polje z besedilom 10" descr="Besedilno polje, ki prikaže podatke za stik s podjetjem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544"/>
                                  <w:gridCol w:w="428"/>
                                  <w:gridCol w:w="2551"/>
                                  <w:gridCol w:w="428"/>
                                  <w:gridCol w:w="2548"/>
                                </w:tblGrid>
                                <w:tr w:rsidR="005A6A1E">
                                  <w:sdt>
                                    <w:sdtPr>
                                      <w:alias w:val="Naslov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5A6A1E" w:rsidRDefault="00071A5C" w:rsidP="00071A5C">
                                          <w:pPr>
                                            <w:pStyle w:val="Informacijeostiku"/>
                                          </w:pPr>
                                          <w:r>
                                            <w:t>Tomaž</w:t>
                                          </w:r>
                                          <w:r>
                                            <w:br/>
                                            <w:t>Rak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5A6A1E" w:rsidRDefault="004C3B18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Telefon podjetja"/>
                                          <w:tag w:val=""/>
                                          <w:id w:val="1362544376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Miha</w:t>
                                          </w:r>
                                        </w:sdtContent>
                                      </w:sdt>
                                    </w:p>
                                    <w:p w:rsidR="005A6A1E" w:rsidRDefault="004C3B18" w:rsidP="00071A5C">
                                      <w:pPr>
                                        <w:pStyle w:val="Informacijeostiku"/>
                                        <w:jc w:val="center"/>
                                      </w:pPr>
                                      <w:sdt>
                                        <w:sdtPr>
                                          <w:alias w:val="Faks"/>
                                          <w:tag w:val=""/>
                                          <w:id w:val="717177505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Kirbiš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5A6A1E" w:rsidRDefault="005A6A1E">
                                      <w:pPr>
                                        <w:pStyle w:val="Informacijeostiku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pošta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5A6A1E" w:rsidRDefault="00071A5C">
                                          <w:pPr>
                                            <w:pStyle w:val="Informacijeostiku"/>
                                            <w:jc w:val="right"/>
                                          </w:pPr>
                                          <w:r>
                                            <w:t>Marko</w:t>
                                          </w:r>
                                        </w:p>
                                      </w:sdtContent>
                                    </w:sdt>
                                    <w:p w:rsidR="005A6A1E" w:rsidRDefault="004C3B18" w:rsidP="00071A5C">
                                      <w:pPr>
                                        <w:pStyle w:val="Informacijeostiku"/>
                                        <w:jc w:val="right"/>
                                      </w:pPr>
                                      <w:sdt>
                                        <w:sdtPr>
                                          <w:alias w:val="Spletni naslov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071A5C">
                                            <w:t>Črnko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A6A1E" w:rsidRDefault="005A6A1E">
                                <w:pPr>
                                  <w:pStyle w:val="Razmiktabe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7CE285"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10" o:spid="_x0000_s1026" type="#_x0000_t202" alt="Besedilno polje, ki prikaže podatke za stik s podjetjem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544"/>
                            <w:gridCol w:w="428"/>
                            <w:gridCol w:w="2551"/>
                            <w:gridCol w:w="428"/>
                            <w:gridCol w:w="2548"/>
                          </w:tblGrid>
                          <w:tr w:rsidR="005A6A1E">
                            <w:sdt>
                              <w:sdtPr>
                                <w:alias w:val="Naslov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5A6A1E" w:rsidRDefault="00071A5C" w:rsidP="00071A5C">
                                    <w:pPr>
                                      <w:pStyle w:val="Informacijeostiku"/>
                                    </w:pPr>
                                    <w:r>
                                      <w:t>Tomaž</w:t>
                                    </w:r>
                                    <w:r>
                                      <w:br/>
                                      <w:t>Rak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5A6A1E" w:rsidRDefault="004C3B18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Telefon podjetja"/>
                                    <w:tag w:val=""/>
                                    <w:id w:val="136254437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Miha</w:t>
                                    </w:r>
                                  </w:sdtContent>
                                </w:sdt>
                              </w:p>
                              <w:p w:rsidR="005A6A1E" w:rsidRDefault="004C3B18" w:rsidP="00071A5C">
                                <w:pPr>
                                  <w:pStyle w:val="Informacijeostiku"/>
                                  <w:jc w:val="center"/>
                                </w:pPr>
                                <w:sdt>
                                  <w:sdtPr>
                                    <w:alias w:val="Faks"/>
                                    <w:tag w:val=""/>
                                    <w:id w:val="717177505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Kirbiš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5A6A1E" w:rsidRDefault="005A6A1E">
                                <w:pPr>
                                  <w:pStyle w:val="Informacijeostiku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pošta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071A5C">
                                    <w:pPr>
                                      <w:pStyle w:val="Informacijeostiku"/>
                                      <w:jc w:val="right"/>
                                    </w:pPr>
                                    <w:r>
                                      <w:t>Marko</w:t>
                                    </w:r>
                                  </w:p>
                                </w:sdtContent>
                              </w:sdt>
                              <w:p w:rsidR="005A6A1E" w:rsidRDefault="004C3B18" w:rsidP="00071A5C">
                                <w:pPr>
                                  <w:pStyle w:val="Informacijeostiku"/>
                                  <w:jc w:val="right"/>
                                </w:pPr>
                                <w:sdt>
                                  <w:sdtPr>
                                    <w:alias w:val="Spletni naslov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71A5C">
                                      <w:t>Črnko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A6A1E" w:rsidRDefault="005A6A1E">
                          <w:pPr>
                            <w:pStyle w:val="Razmiktabel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40DEB" w:rsidRDefault="00040DEB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2C6D" wp14:editId="0F0B45AA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3290570</wp:posOffset>
                    </wp:positionV>
                    <wp:extent cx="5772150" cy="2110740"/>
                    <wp:effectExtent l="0" t="0" r="0" b="0"/>
                    <wp:wrapTopAndBottom/>
                    <wp:docPr id="67" name="Polje z besedilom 5" descr="Besedilno polje, ki prikaže naslov in podnaslov dokumen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Naslov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F2A13">
                                    <w:pPr>
                                      <w:pStyle w:val="Naslov11"/>
                                    </w:pPr>
                                    <w:r>
                                      <w:t>Poročilo SIGMA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auto"/>
                                  </w:rPr>
                                  <w:alias w:val="Podnaslov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5A6A1E" w:rsidRDefault="007A7A17">
                                    <w:pPr>
                                      <w:pStyle w:val="Podnaslov1"/>
                                    </w:pPr>
                                    <w:r w:rsidRPr="007A7A17">
                                      <w:rPr>
                                        <w:color w:val="auto"/>
                                      </w:rPr>
                                      <w:t>PROGRAMSKI VZORCI - Vaja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E2C6D" id="Polje z besedilom 5" o:spid="_x0000_s1027" type="#_x0000_t202" alt="Besedilno polje, ki prikaže naslov in podnaslov dokumenta" style="position:absolute;margin-left:0;margin-top:259.1pt;width:454.5pt;height:1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Naslov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A6A1E" w:rsidRDefault="007F2A13">
                              <w:pPr>
                                <w:pStyle w:val="Naslov11"/>
                              </w:pPr>
                              <w:r>
                                <w:t>Poročilo SIGMA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auto"/>
                            </w:rPr>
                            <w:alias w:val="Podnaslov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5A6A1E" w:rsidRDefault="007A7A17">
                              <w:pPr>
                                <w:pStyle w:val="Podnaslov1"/>
                              </w:pPr>
                              <w:r w:rsidRPr="007A7A17">
                                <w:rPr>
                                  <w:color w:val="auto"/>
                                </w:rPr>
                                <w:t>PROGRAMSKI VZORCI - Vaja 2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0E2DA3" w:rsidRDefault="00040DEB" w:rsidP="007F2A13">
          <w:r>
            <w:br w:type="page"/>
          </w:r>
        </w:p>
      </w:sdtContent>
    </w:sdt>
    <w:p w:rsidR="000E2DA3" w:rsidRDefault="000E2DA3">
      <w:pPr>
        <w:sectPr w:rsidR="000E2DA3" w:rsidSect="00246A2B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F2A13" w:rsidRDefault="007A7A17" w:rsidP="007F2A13">
      <w:pPr>
        <w:pStyle w:val="naslov10"/>
      </w:pPr>
      <w:r>
        <w:lastRenderedPageBreak/>
        <w:t>Načrtovanje</w:t>
      </w:r>
    </w:p>
    <w:p w:rsidR="007F2A13" w:rsidRDefault="007A7A17" w:rsidP="007F2A13">
      <w:pPr>
        <w:pStyle w:val="naslov2"/>
      </w:pPr>
      <w:r>
        <w:t>Razmislek</w:t>
      </w:r>
    </w:p>
    <w:p w:rsidR="00577795" w:rsidRDefault="007A7A17" w:rsidP="00577795">
      <w:pPr>
        <w:rPr>
          <w:sz w:val="26"/>
          <w:szCs w:val="26"/>
        </w:rPr>
      </w:pPr>
      <w:r>
        <w:rPr>
          <w:sz w:val="26"/>
          <w:szCs w:val="26"/>
        </w:rPr>
        <w:t>Ugotovili smo, da za ta program, potrebovali za premikanje v prostoru 3 dimenzionalna polja, ki bodo beležila našo pozicijo, in naše trajektorje</w:t>
      </w:r>
      <w:r w:rsidR="00C15236">
        <w:rPr>
          <w:sz w:val="26"/>
          <w:szCs w:val="26"/>
        </w:rPr>
        <w:t>.</w:t>
      </w:r>
      <w:r w:rsidR="00577795" w:rsidRPr="00577795">
        <w:rPr>
          <w:sz w:val="26"/>
          <w:szCs w:val="26"/>
        </w:rPr>
        <w:t xml:space="preserve"> </w:t>
      </w:r>
    </w:p>
    <w:p w:rsidR="00C15236" w:rsidRDefault="00577795" w:rsidP="00577795">
      <w:pPr>
        <w:pStyle w:val="naslov2"/>
      </w:pPr>
      <w:r>
        <w:t>1. Korak</w:t>
      </w:r>
    </w:p>
    <w:p w:rsidR="007A7A17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>V orodju Unity smo izdelali preprost model drona</w:t>
      </w:r>
      <w:r w:rsidR="00D550F4">
        <w:rPr>
          <w:sz w:val="26"/>
          <w:szCs w:val="26"/>
        </w:rPr>
        <w:t>, z imenom »DroneParent«. Ta je vseboval telo in 4 propelerje. Nato smo zanj še ustvarili c# skripto »</w:t>
      </w:r>
      <w:r w:rsidR="003A476E" w:rsidRPr="003A476E">
        <w:rPr>
          <w:rFonts w:ascii="Consolas" w:hAnsi="Consolas" w:cs="Consolas"/>
          <w:color w:val="2B91AF"/>
          <w:sz w:val="24"/>
          <w:szCs w:val="19"/>
          <w:lang w:val="en-US"/>
        </w:rPr>
        <w:t>DroneMovementScript</w:t>
      </w:r>
      <w:r w:rsidR="00D550F4">
        <w:rPr>
          <w:sz w:val="26"/>
          <w:szCs w:val="26"/>
        </w:rPr>
        <w:t>«.</w:t>
      </w:r>
    </w:p>
    <w:p w:rsidR="00D550F4" w:rsidRDefault="00577795" w:rsidP="00577795">
      <w:pPr>
        <w:pStyle w:val="naslov2"/>
      </w:pPr>
      <w:r>
        <w:t>2. Korak</w:t>
      </w:r>
    </w:p>
    <w:p w:rsidR="00D550F4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omenjeni skripti smo definirali »</w:t>
      </w:r>
      <w:r w:rsidR="00B51648" w:rsidRPr="00B51648">
        <w:rPr>
          <w:sz w:val="26"/>
          <w:szCs w:val="26"/>
        </w:rPr>
        <w:t>ourDrone</w:t>
      </w:r>
      <w:r>
        <w:rPr>
          <w:sz w:val="26"/>
          <w:szCs w:val="26"/>
        </w:rPr>
        <w:t>«</w:t>
      </w:r>
      <w:r w:rsidR="009E5E65">
        <w:rPr>
          <w:sz w:val="26"/>
          <w:szCs w:val="26"/>
        </w:rPr>
        <w:t>(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r w:rsidR="00B51648">
        <w:rPr>
          <w:sz w:val="26"/>
          <w:szCs w:val="26"/>
        </w:rPr>
        <w:t xml:space="preserve"> telo drona</w:t>
      </w:r>
      <w:r w:rsidR="009E5E65">
        <w:rPr>
          <w:sz w:val="26"/>
          <w:szCs w:val="26"/>
        </w:rPr>
        <w:t>), »trenuten«(</w:t>
      </w:r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51648">
        <w:rPr>
          <w:sz w:val="26"/>
          <w:szCs w:val="26"/>
        </w:rPr>
        <w:t xml:space="preserve"> zap. št. Trajektorja v seznamu</w:t>
      </w:r>
      <w:r w:rsidR="009E5E65">
        <w:rPr>
          <w:sz w:val="26"/>
          <w:szCs w:val="26"/>
        </w:rPr>
        <w:t>)</w:t>
      </w:r>
      <w:r>
        <w:rPr>
          <w:sz w:val="26"/>
          <w:szCs w:val="26"/>
        </w:rPr>
        <w:t xml:space="preserve"> in »hitrost«(</w:t>
      </w:r>
      <w:r w:rsidR="00B516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B51648">
        <w:rPr>
          <w:sz w:val="26"/>
          <w:szCs w:val="26"/>
        </w:rPr>
        <w:t xml:space="preserve"> hitrost premikanja drona</w:t>
      </w:r>
      <w:r>
        <w:rPr>
          <w:sz w:val="26"/>
          <w:szCs w:val="26"/>
        </w:rPr>
        <w:t xml:space="preserve">) </w:t>
      </w:r>
      <w:r w:rsidR="00B51648">
        <w:rPr>
          <w:sz w:val="26"/>
          <w:szCs w:val="26"/>
        </w:rPr>
        <w:t xml:space="preserve">ter 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sz w:val="26"/>
          <w:szCs w:val="26"/>
        </w:rPr>
        <w:t xml:space="preserve"> »trajektorji«(</w:t>
      </w:r>
      <w:r w:rsidR="00B51648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="00B51648">
        <w:rPr>
          <w:sz w:val="26"/>
          <w:szCs w:val="26"/>
        </w:rPr>
        <w:t xml:space="preserve"> cilji drona</w:t>
      </w:r>
      <w:r>
        <w:rPr>
          <w:sz w:val="26"/>
          <w:szCs w:val="26"/>
        </w:rPr>
        <w:t>), ki so ključniga pomena za simulacijo.</w:t>
      </w:r>
    </w:p>
    <w:p w:rsidR="00E67EA9" w:rsidRDefault="00E67EA9" w:rsidP="00C15236">
      <w:pPr>
        <w:contextualSpacing/>
        <w:rPr>
          <w:sz w:val="26"/>
          <w:szCs w:val="26"/>
        </w:rPr>
      </w:pPr>
      <w:r>
        <w:rPr>
          <w:sz w:val="26"/>
          <w:szCs w:val="26"/>
        </w:rPr>
        <w:t>V funkciji »</w:t>
      </w:r>
      <w:r w:rsidR="00BE39DE" w:rsidRPr="00BE39DE">
        <w:rPr>
          <w:rFonts w:ascii="Consolas" w:hAnsi="Consolas" w:cs="Consolas"/>
          <w:color w:val="0000FF"/>
          <w:sz w:val="24"/>
          <w:szCs w:val="19"/>
          <w:lang w:val="en-US"/>
        </w:rPr>
        <w:t>Update</w:t>
      </w:r>
      <w:r>
        <w:rPr>
          <w:sz w:val="26"/>
          <w:szCs w:val="26"/>
        </w:rPr>
        <w:t>« povemo da se naj pozicija drona spremeni v koordinate, ki so bljižje naslednjemu trajektorju.</w:t>
      </w:r>
      <w:r w:rsidR="007D2B65">
        <w:rPr>
          <w:sz w:val="26"/>
          <w:szCs w:val="26"/>
        </w:rPr>
        <w:t xml:space="preserve"> In ko prispe, se naj začne približevati naslednjemu trajektorju</w:t>
      </w:r>
      <w:r w:rsidR="00577795">
        <w:rPr>
          <w:sz w:val="26"/>
          <w:szCs w:val="26"/>
        </w:rPr>
        <w:t>, ki je v našem primeru za lažjo načrtovanje bil »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="00121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="00C159E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="00577795">
        <w:rPr>
          <w:sz w:val="26"/>
          <w:szCs w:val="26"/>
        </w:rPr>
        <w:t xml:space="preserve">« z </w:t>
      </w:r>
      <w:r w:rsidR="00073646">
        <w:rPr>
          <w:sz w:val="26"/>
          <w:szCs w:val="26"/>
        </w:rPr>
        <w:t>pozicijo</w:t>
      </w:r>
      <w:r w:rsidR="007D2B65">
        <w:rPr>
          <w:sz w:val="26"/>
          <w:szCs w:val="26"/>
        </w:rPr>
        <w:t>.</w:t>
      </w:r>
    </w:p>
    <w:p w:rsidR="00577795" w:rsidRDefault="00577795" w:rsidP="00577795">
      <w:pPr>
        <w:pStyle w:val="naslov2"/>
      </w:pPr>
      <w:r>
        <w:t>3. Korak</w:t>
      </w:r>
    </w:p>
    <w:p w:rsidR="00391BDB" w:rsidRDefault="007A7A17" w:rsidP="00C15236">
      <w:pPr>
        <w:rPr>
          <w:sz w:val="26"/>
          <w:szCs w:val="26"/>
        </w:rPr>
      </w:pPr>
      <w:r>
        <w:rPr>
          <w:sz w:val="26"/>
          <w:szCs w:val="26"/>
        </w:rPr>
        <w:t>Nato smo se odločili, da trajektorjev nebomo dodajali, kot objektov v Unityu, ampak kot »position«, ki je spremenljivka objekta za vodenje drona.</w:t>
      </w:r>
      <w:r w:rsidR="00391BDB">
        <w:rPr>
          <w:sz w:val="26"/>
          <w:szCs w:val="26"/>
        </w:rPr>
        <w:br/>
        <w:t>Dronu smo telo odstranili in mu dodali visoko detajlno telo, ki smo ga najdli na »Asset Store«</w:t>
      </w:r>
      <w:r w:rsidR="00391BDB">
        <w:rPr>
          <w:sz w:val="26"/>
          <w:szCs w:val="26"/>
        </w:rPr>
        <w:br/>
        <w:t>Dodali 4 objekte z teksturo, ki predstavljajo oddajnike.</w:t>
      </w:r>
      <w:r w:rsidR="00391BDB">
        <w:rPr>
          <w:sz w:val="26"/>
          <w:szCs w:val="26"/>
        </w:rPr>
        <w:br/>
      </w:r>
    </w:p>
    <w:p w:rsidR="00E90076" w:rsidRDefault="00D42998" w:rsidP="00C15236">
      <w:pPr>
        <w:rPr>
          <w:sz w:val="26"/>
          <w:szCs w:val="26"/>
        </w:rPr>
      </w:pPr>
      <w:r>
        <w:rPr>
          <w:rStyle w:val="Znakivnaslovu2"/>
        </w:rPr>
        <w:t>4. Korak</w:t>
      </w:r>
      <w:r w:rsidRPr="00D42998">
        <w:rPr>
          <w:rStyle w:val="Znakivnaslovu2"/>
        </w:rPr>
        <w:t xml:space="preserve"> </w:t>
      </w:r>
      <w:r w:rsidRPr="00D42998">
        <w:rPr>
          <w:rStyle w:val="Znakivnaslovu2"/>
        </w:rPr>
        <w:br/>
      </w:r>
      <w:r w:rsidR="005C43F5">
        <w:rPr>
          <w:sz w:val="26"/>
          <w:szCs w:val="26"/>
        </w:rPr>
        <w:t xml:space="preserve">Izdelali smo </w:t>
      </w:r>
      <w:r w:rsidR="005C75DC">
        <w:rPr>
          <w:sz w:val="26"/>
          <w:szCs w:val="26"/>
        </w:rPr>
        <w:t>»</w:t>
      </w:r>
      <w:r w:rsidR="005C75DC">
        <w:rPr>
          <w:rFonts w:ascii="Consolas" w:hAnsi="Consolas" w:cs="Consolas"/>
          <w:color w:val="2B91AF"/>
          <w:sz w:val="24"/>
          <w:szCs w:val="19"/>
          <w:lang w:val="en-US"/>
        </w:rPr>
        <w:t>GameController</w:t>
      </w:r>
      <w:r w:rsidR="005C75DC">
        <w:rPr>
          <w:sz w:val="26"/>
          <w:szCs w:val="26"/>
        </w:rPr>
        <w:t>«</w:t>
      </w:r>
      <w:r w:rsidR="005C43F5">
        <w:rPr>
          <w:sz w:val="26"/>
          <w:szCs w:val="26"/>
        </w:rPr>
        <w:t>, ki je namenjen za branje iz datoteke in osnovno povezovanje.</w:t>
      </w:r>
      <w:r w:rsidR="005C43F5">
        <w:rPr>
          <w:sz w:val="26"/>
          <w:szCs w:val="26"/>
        </w:rPr>
        <w:br/>
        <w:t xml:space="preserve">Tukaj smo izdelali funkcijo </w:t>
      </w:r>
      <w:r w:rsidR="005C43F5">
        <w:rPr>
          <w:sz w:val="26"/>
          <w:szCs w:val="26"/>
        </w:rPr>
        <w:t>»</w:t>
      </w:r>
      <w:r w:rsidR="005C43F5">
        <w:rPr>
          <w:rFonts w:ascii="Consolas" w:hAnsi="Consolas" w:cs="Consolas"/>
          <w:color w:val="0000FF"/>
          <w:sz w:val="24"/>
          <w:szCs w:val="19"/>
          <w:lang w:val="en-US"/>
        </w:rPr>
        <w:t>DodajDrona</w:t>
      </w:r>
      <w:r w:rsidR="005C43F5">
        <w:rPr>
          <w:sz w:val="26"/>
          <w:szCs w:val="26"/>
        </w:rPr>
        <w:t>«</w:t>
      </w:r>
      <w:r w:rsidR="005C43F5">
        <w:rPr>
          <w:sz w:val="26"/>
          <w:szCs w:val="26"/>
        </w:rPr>
        <w:t>, ki dinamično dodaja drone.</w:t>
      </w:r>
      <w:r w:rsidR="005C43F5">
        <w:rPr>
          <w:sz w:val="26"/>
          <w:szCs w:val="26"/>
        </w:rPr>
        <w:br/>
        <w:t>V funkciji »</w:t>
      </w:r>
      <w:r w:rsidR="005C43F5">
        <w:rPr>
          <w:rFonts w:ascii="Consolas" w:hAnsi="Consolas" w:cs="Consolas"/>
          <w:color w:val="0000FF"/>
          <w:sz w:val="24"/>
          <w:szCs w:val="19"/>
          <w:lang w:val="en-US"/>
        </w:rPr>
        <w:t>ReadString</w:t>
      </w:r>
      <w:r w:rsidR="005C43F5">
        <w:rPr>
          <w:sz w:val="26"/>
          <w:szCs w:val="26"/>
        </w:rPr>
        <w:t>« smo dodali funkcionalnost, da beremo z datotek, ki nam povedo položaj, rotacijo, hitrost, in pot elementov.</w:t>
      </w:r>
    </w:p>
    <w:p w:rsidR="00D42998" w:rsidRDefault="00E90076" w:rsidP="00C15236">
      <w:pPr>
        <w:rPr>
          <w:sz w:val="26"/>
          <w:szCs w:val="26"/>
        </w:rPr>
      </w:pPr>
      <w:r w:rsidRPr="00E90076">
        <w:rPr>
          <w:rStyle w:val="Znakivnaslovu2"/>
        </w:rPr>
        <w:t>5. Korak</w:t>
      </w:r>
      <w:r>
        <w:rPr>
          <w:rStyle w:val="Znakivnaslovu2"/>
        </w:rPr>
        <w:t>(zadnji)</w:t>
      </w:r>
      <w:bookmarkStart w:id="0" w:name="_GoBack"/>
      <w:bookmarkEnd w:id="0"/>
      <w:r w:rsidR="005C43F5">
        <w:rPr>
          <w:sz w:val="26"/>
          <w:szCs w:val="26"/>
        </w:rPr>
        <w:br/>
        <w:t>Sceni smo dodali še gumb, ki dinamično dodaja drone po želji.</w:t>
      </w:r>
      <w:r w:rsidR="005C43F5">
        <w:rPr>
          <w:sz w:val="26"/>
          <w:szCs w:val="26"/>
        </w:rPr>
        <w:br/>
        <w:t xml:space="preserve">Dodali smo še funkcionalnost </w:t>
      </w:r>
      <w:r w:rsidR="005C43F5">
        <w:rPr>
          <w:sz w:val="26"/>
          <w:szCs w:val="26"/>
        </w:rPr>
        <w:t>»</w:t>
      </w:r>
      <w:r w:rsidR="005C43F5">
        <w:rPr>
          <w:rFonts w:ascii="Consolas" w:hAnsi="Consolas" w:cs="Consolas"/>
          <w:color w:val="0000FF"/>
          <w:sz w:val="24"/>
          <w:szCs w:val="19"/>
          <w:lang w:val="en-US"/>
        </w:rPr>
        <w:t>Instance</w:t>
      </w:r>
      <w:r w:rsidR="005C43F5">
        <w:rPr>
          <w:sz w:val="26"/>
          <w:szCs w:val="26"/>
        </w:rPr>
        <w:t>«</w:t>
      </w:r>
      <w:r w:rsidR="005C43F5">
        <w:rPr>
          <w:sz w:val="26"/>
          <w:szCs w:val="26"/>
        </w:rPr>
        <w:t>, ki je primeren za prihoden razvoj.</w:t>
      </w:r>
      <w:r w:rsidR="005C43F5">
        <w:rPr>
          <w:sz w:val="26"/>
          <w:szCs w:val="26"/>
        </w:rPr>
        <w:br/>
        <w:t>Za zaključek smo še kameri dodali ozadje.</w:t>
      </w:r>
    </w:p>
    <w:p w:rsidR="00553F21" w:rsidRPr="00553F21" w:rsidRDefault="00EE4A23" w:rsidP="00553F21">
      <w:pPr>
        <w:rPr>
          <w:sz w:val="26"/>
          <w:szCs w:val="26"/>
        </w:rPr>
      </w:pPr>
      <w:r w:rsidRPr="000E06EE">
        <w:rPr>
          <w:rStyle w:val="Znakivnaslovu1"/>
        </w:rPr>
        <w:t>Končni rezultat</w:t>
      </w:r>
      <w:r>
        <w:br/>
      </w:r>
      <w:r w:rsidRPr="000E06EE">
        <w:rPr>
          <w:rStyle w:val="Znakivnaslovu2"/>
        </w:rPr>
        <w:t>Drone ki kroži med lokalnimi cilji.</w:t>
      </w:r>
      <w:r w:rsidR="00553F21">
        <w:rPr>
          <w:rStyle w:val="Znakivnaslovu2"/>
        </w:rPr>
        <w:br/>
      </w:r>
      <w:r w:rsidR="00553F21">
        <w:rPr>
          <w:sz w:val="26"/>
          <w:szCs w:val="26"/>
        </w:rPr>
        <w:t>Opomba: cilji niso vidni in oddajniki so pobarvani rumeno.</w:t>
      </w:r>
    </w:p>
    <w:p w:rsidR="009E5E65" w:rsidRDefault="007A7A17" w:rsidP="009E5E65">
      <w:pPr>
        <w:ind w:left="360"/>
        <w:rPr>
          <w:sz w:val="26"/>
          <w:szCs w:val="26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638925" cy="18288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65" w:rsidRDefault="009E5E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E5E65" w:rsidRDefault="009E5E65" w:rsidP="009E5E65">
      <w:pPr>
        <w:pStyle w:val="naslov10"/>
      </w:pPr>
      <w:r>
        <w:lastRenderedPageBreak/>
        <w:t>Razred</w:t>
      </w:r>
      <w:r w:rsidR="00F345C3">
        <w:t>ni diagram</w:t>
      </w:r>
    </w:p>
    <w:p w:rsidR="009E5E65" w:rsidRDefault="00D42998" w:rsidP="00F345C3">
      <w:pPr>
        <w:rPr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1CC4C714" wp14:editId="18966BA6">
            <wp:extent cx="6646545" cy="2971800"/>
            <wp:effectExtent l="0" t="0" r="190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98" w:rsidRPr="009E5E65" w:rsidRDefault="00D42998" w:rsidP="00F345C3">
      <w:pPr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6638925" cy="3571875"/>
            <wp:effectExtent l="0" t="0" r="9525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998" w:rsidRPr="009E5E65" w:rsidSect="00045B70">
      <w:footerReference w:type="defaul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B18" w:rsidRDefault="004C3B18">
      <w:pPr>
        <w:spacing w:after="0" w:line="240" w:lineRule="auto"/>
      </w:pPr>
      <w:r>
        <w:separator/>
      </w:r>
    </w:p>
  </w:endnote>
  <w:endnote w:type="continuationSeparator" w:id="0">
    <w:p w:rsidR="004C3B18" w:rsidRDefault="004C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1E" w:rsidRDefault="004C3B18">
    <w:pPr>
      <w:pStyle w:val="noga"/>
    </w:pPr>
    <w:sdt>
      <w:sdtPr>
        <w:alias w:val="Naslov"/>
        <w:tag w:val=""/>
        <w:id w:val="280004402"/>
        <w:placeholder>
          <w:docPart w:val="801D0484270F442B904A8B3C137046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2A13">
          <w:rPr>
            <w:rFonts w:ascii="Times New Roman" w:hAnsi="Times New Roman"/>
            <w:lang w:val="en-SI"/>
          </w:rPr>
          <w:t>Poročilo SIGMA</w:t>
        </w:r>
      </w:sdtContent>
    </w:sdt>
    <w:r w:rsidR="005A6A1E">
      <w:ptab w:relativeTo="margin" w:alignment="right" w:leader="none"/>
    </w:r>
    <w:r w:rsidR="005A6A1E">
      <w:fldChar w:fldCharType="begin"/>
    </w:r>
    <w:r w:rsidR="005A6A1E">
      <w:instrText>PAGE   \* MERGEFORMAT</w:instrText>
    </w:r>
    <w:r w:rsidR="005A6A1E">
      <w:fldChar w:fldCharType="separate"/>
    </w:r>
    <w:r w:rsidR="00E90076">
      <w:rPr>
        <w:noProof/>
      </w:rPr>
      <w:t>1</w:t>
    </w:r>
    <w:r w:rsidR="005A6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B18" w:rsidRDefault="004C3B18">
      <w:pPr>
        <w:spacing w:after="0" w:line="240" w:lineRule="auto"/>
      </w:pPr>
      <w:r>
        <w:separator/>
      </w:r>
    </w:p>
  </w:footnote>
  <w:footnote w:type="continuationSeparator" w:id="0">
    <w:p w:rsidR="004C3B18" w:rsidRDefault="004C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5534"/>
    <w:multiLevelType w:val="hybridMultilevel"/>
    <w:tmpl w:val="5F42C480"/>
    <w:lvl w:ilvl="0" w:tplc="1A9C2102">
      <w:start w:val="1"/>
      <w:numFmt w:val="upperRoman"/>
      <w:pStyle w:val="Kazalovsebine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0348A"/>
    <w:multiLevelType w:val="hybridMultilevel"/>
    <w:tmpl w:val="859C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9238E"/>
    <w:multiLevelType w:val="hybridMultilevel"/>
    <w:tmpl w:val="E4F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kazalovsebine10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B7600"/>
    <w:multiLevelType w:val="hybridMultilevel"/>
    <w:tmpl w:val="679E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13"/>
    <w:rsid w:val="00040DEB"/>
    <w:rsid w:val="00045B70"/>
    <w:rsid w:val="00071A5C"/>
    <w:rsid w:val="00073646"/>
    <w:rsid w:val="000C7C73"/>
    <w:rsid w:val="000D726B"/>
    <w:rsid w:val="000E06EE"/>
    <w:rsid w:val="000E2DA3"/>
    <w:rsid w:val="001174BF"/>
    <w:rsid w:val="00121F46"/>
    <w:rsid w:val="001770D8"/>
    <w:rsid w:val="00194F43"/>
    <w:rsid w:val="002372D3"/>
    <w:rsid w:val="00246A2B"/>
    <w:rsid w:val="00276EAC"/>
    <w:rsid w:val="00280DEC"/>
    <w:rsid w:val="002913D3"/>
    <w:rsid w:val="002F3FD6"/>
    <w:rsid w:val="00391BDB"/>
    <w:rsid w:val="003A476E"/>
    <w:rsid w:val="003F696E"/>
    <w:rsid w:val="0045265F"/>
    <w:rsid w:val="004656A8"/>
    <w:rsid w:val="004C3B18"/>
    <w:rsid w:val="004D2960"/>
    <w:rsid w:val="00502051"/>
    <w:rsid w:val="00503432"/>
    <w:rsid w:val="005377CD"/>
    <w:rsid w:val="00553F21"/>
    <w:rsid w:val="00577795"/>
    <w:rsid w:val="00586156"/>
    <w:rsid w:val="005A6A1E"/>
    <w:rsid w:val="005C3F41"/>
    <w:rsid w:val="005C43F5"/>
    <w:rsid w:val="005C75DC"/>
    <w:rsid w:val="005F1827"/>
    <w:rsid w:val="006124C7"/>
    <w:rsid w:val="00652AC8"/>
    <w:rsid w:val="0068098E"/>
    <w:rsid w:val="006903D1"/>
    <w:rsid w:val="0070625B"/>
    <w:rsid w:val="007A7A17"/>
    <w:rsid w:val="007B5E6A"/>
    <w:rsid w:val="007D2B65"/>
    <w:rsid w:val="007F2A13"/>
    <w:rsid w:val="00807A46"/>
    <w:rsid w:val="00824626"/>
    <w:rsid w:val="008F2893"/>
    <w:rsid w:val="00900F2E"/>
    <w:rsid w:val="00903A42"/>
    <w:rsid w:val="009E5E65"/>
    <w:rsid w:val="00A07BE2"/>
    <w:rsid w:val="00A61206"/>
    <w:rsid w:val="00A7642F"/>
    <w:rsid w:val="00AB1F52"/>
    <w:rsid w:val="00B51648"/>
    <w:rsid w:val="00BB3911"/>
    <w:rsid w:val="00BD0C1E"/>
    <w:rsid w:val="00BD75E4"/>
    <w:rsid w:val="00BE39DE"/>
    <w:rsid w:val="00BE4B82"/>
    <w:rsid w:val="00C1381C"/>
    <w:rsid w:val="00C15236"/>
    <w:rsid w:val="00C159EA"/>
    <w:rsid w:val="00C81805"/>
    <w:rsid w:val="00CB7F37"/>
    <w:rsid w:val="00CE1243"/>
    <w:rsid w:val="00D42998"/>
    <w:rsid w:val="00D550F4"/>
    <w:rsid w:val="00DD155B"/>
    <w:rsid w:val="00DD6BAD"/>
    <w:rsid w:val="00E127A6"/>
    <w:rsid w:val="00E67EA9"/>
    <w:rsid w:val="00E90076"/>
    <w:rsid w:val="00ED7E46"/>
    <w:rsid w:val="00EE4A23"/>
    <w:rsid w:val="00EF5B69"/>
    <w:rsid w:val="00F345C3"/>
    <w:rsid w:val="00F44C4A"/>
    <w:rsid w:val="00FA7FE1"/>
    <w:rsid w:val="00FD00F5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DAC8F54"/>
  <w15:chartTrackingRefBased/>
  <w15:docId w15:val="{3FFB8FF2-3AC5-42EE-9A75-87F1F032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sl-SI" w:eastAsia="sl-SI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naslov10">
    <w:name w:val="naslov 1"/>
    <w:basedOn w:val="Navaden"/>
    <w:next w:val="Navaden"/>
    <w:link w:val="Znakivnaslovu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naslov2">
    <w:name w:val="naslov 2"/>
    <w:basedOn w:val="Navaden"/>
    <w:next w:val="Navaden"/>
    <w:link w:val="Znakivnaslovu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naslov3">
    <w:name w:val="naslov 3"/>
    <w:basedOn w:val="Navaden"/>
    <w:next w:val="Navaden"/>
    <w:link w:val="Znakivnaslovu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naslov4">
    <w:name w:val="naslov 4"/>
    <w:basedOn w:val="Navaden"/>
    <w:next w:val="Navaden"/>
    <w:link w:val="Znakivnaslovu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">
    <w:name w:val="Logotip"/>
    <w:basedOn w:val="Navaden"/>
    <w:uiPriority w:val="99"/>
    <w:unhideWhenUsed/>
    <w:pPr>
      <w:spacing w:before="600"/>
    </w:pPr>
  </w:style>
  <w:style w:type="character" w:customStyle="1" w:styleId="Besedilooznabemesta1">
    <w:name w:val="Besedilo označbe mesta1"/>
    <w:basedOn w:val="Privzetapisavaodstavka"/>
    <w:uiPriority w:val="99"/>
    <w:semiHidden/>
    <w:rPr>
      <w:color w:val="808080"/>
    </w:rPr>
  </w:style>
  <w:style w:type="paragraph" w:styleId="Naslov">
    <w:name w:val="Title"/>
    <w:basedOn w:val="Navaden"/>
    <w:next w:val="Navaden"/>
    <w:link w:val="NaslovZnak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NaslovZnak">
    <w:name w:val="Naslov Znak"/>
    <w:basedOn w:val="Privzetapisavaodstavka"/>
    <w:link w:val="Naslov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Podnaslov">
    <w:name w:val="Subtitle"/>
    <w:basedOn w:val="Navaden"/>
    <w:next w:val="Navaden"/>
    <w:link w:val="PodnaslovZnak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PodnaslovZnak">
    <w:name w:val="Podnaslov Znak"/>
    <w:basedOn w:val="Privzetapisavaodstavka"/>
    <w:link w:val="Podnaslov"/>
    <w:uiPriority w:val="11"/>
    <w:rPr>
      <w:sz w:val="32"/>
      <w:szCs w:val="32"/>
    </w:rPr>
  </w:style>
  <w:style w:type="paragraph" w:customStyle="1" w:styleId="Brezrazmika">
    <w:name w:val="Brez razmika"/>
    <w:uiPriority w:val="1"/>
    <w:qFormat/>
    <w:pPr>
      <w:spacing w:after="0" w:line="240" w:lineRule="auto"/>
    </w:pPr>
  </w:style>
  <w:style w:type="table" w:customStyle="1" w:styleId="Mreatabele">
    <w:name w:val="Mreža tabele"/>
    <w:basedOn w:val="Navadnatabe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cijeostiku">
    <w:name w:val="Informacije o stiku"/>
    <w:basedOn w:val="Brezrazmika"/>
    <w:qFormat/>
    <w:rPr>
      <w:color w:val="FFFFFF" w:themeColor="background1"/>
      <w:sz w:val="22"/>
      <w:szCs w:val="22"/>
    </w:rPr>
  </w:style>
  <w:style w:type="paragraph" w:customStyle="1" w:styleId="Razmiktabele">
    <w:name w:val="Razmik tabele"/>
    <w:basedOn w:val="Brezrazmika"/>
    <w:uiPriority w:val="99"/>
    <w:pPr>
      <w:spacing w:line="14" w:lineRule="exact"/>
    </w:pPr>
  </w:style>
  <w:style w:type="paragraph" w:customStyle="1" w:styleId="glava">
    <w:name w:val="glava"/>
    <w:basedOn w:val="Navaden"/>
    <w:link w:val="Znakivglavi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nakivglavi">
    <w:name w:val="Znaki v glavi"/>
    <w:basedOn w:val="Privzetapisavaodstavka"/>
    <w:link w:val="glava"/>
    <w:uiPriority w:val="99"/>
  </w:style>
  <w:style w:type="paragraph" w:customStyle="1" w:styleId="noga">
    <w:name w:val="noga"/>
    <w:basedOn w:val="Navaden"/>
    <w:link w:val="Znakivnogi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ogi">
    <w:name w:val="Znaki v nogi"/>
    <w:basedOn w:val="Privzetapisavaodstavka"/>
    <w:link w:val="nog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Znakivnaslovu1">
    <w:name w:val="Znaki v naslovu 1"/>
    <w:basedOn w:val="Privzetapisavaodstavka"/>
    <w:link w:val="naslov10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Znakivnaslovu2">
    <w:name w:val="Znaki v naslovu 2"/>
    <w:basedOn w:val="Privzetapisavaodstavka"/>
    <w:link w:val="naslov2"/>
    <w:uiPriority w:val="9"/>
    <w:rPr>
      <w:b/>
      <w:bCs/>
      <w:sz w:val="26"/>
      <w:szCs w:val="26"/>
    </w:rPr>
  </w:style>
  <w:style w:type="paragraph" w:customStyle="1" w:styleId="Naslovkazalavsebine">
    <w:name w:val="Naslov kazala vsebine"/>
    <w:basedOn w:val="naslov10"/>
    <w:next w:val="Navaden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kazalovsebine10">
    <w:name w:val="kazalo vsebine 1"/>
    <w:basedOn w:val="Navaden"/>
    <w:next w:val="Navaden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kazalovsebine2">
    <w:name w:val="kazalo vsebine 2"/>
    <w:basedOn w:val="Navaden"/>
    <w:next w:val="Navaden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iperpovezava">
    <w:name w:val="Hyperlink"/>
    <w:basedOn w:val="Privzetapisavaodstavka"/>
    <w:uiPriority w:val="99"/>
    <w:unhideWhenUsed/>
    <w:rPr>
      <w:color w:val="4C483D" w:themeColor="hyperlink"/>
      <w:u w:val="single"/>
    </w:rPr>
  </w:style>
  <w:style w:type="character" w:customStyle="1" w:styleId="Znakivnaslovu3">
    <w:name w:val="Znaki v naslovu 3"/>
    <w:basedOn w:val="Privzetapisavaodstavka"/>
    <w:link w:val="naslov3"/>
    <w:uiPriority w:val="9"/>
    <w:rPr>
      <w:b/>
      <w:bCs/>
      <w:i/>
      <w:iCs/>
      <w:sz w:val="24"/>
      <w:szCs w:val="24"/>
    </w:rPr>
  </w:style>
  <w:style w:type="paragraph" w:customStyle="1" w:styleId="Altlogotip">
    <w:name w:val="Alt. logotip"/>
    <w:basedOn w:val="Navaden"/>
    <w:uiPriority w:val="99"/>
    <w:unhideWhenUsed/>
    <w:pPr>
      <w:spacing w:before="720" w:line="240" w:lineRule="auto"/>
      <w:ind w:left="720"/>
    </w:pPr>
  </w:style>
  <w:style w:type="paragraph" w:customStyle="1" w:styleId="Altnoga">
    <w:name w:val="Alt. noga"/>
    <w:basedOn w:val="Navaden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anamiga">
    <w:name w:val="Tabela namiga"/>
    <w:basedOn w:val="Navadnatabela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Besedilonamiga">
    <w:name w:val="Besedilo namiga"/>
    <w:basedOn w:val="Navaden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kona">
    <w:name w:val="Ikona"/>
    <w:basedOn w:val="Navaden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Znakivnaslovu4">
    <w:name w:val="Znaki v naslovu 4"/>
    <w:basedOn w:val="Privzetapisavaodstavka"/>
    <w:link w:val="naslov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natabela">
    <w:name w:val="Finančna tabela"/>
    <w:basedOn w:val="Navadnatabela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kazalovsebine3">
    <w:name w:val="kazalo vsebine 3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paragraph" w:customStyle="1" w:styleId="kazalovsebine4">
    <w:name w:val="kazalo vsebine 4"/>
    <w:basedOn w:val="Navaden"/>
    <w:next w:val="Navaden"/>
    <w:autoRedefine/>
    <w:uiPriority w:val="39"/>
    <w:semiHidden/>
    <w:unhideWhenUsed/>
    <w:pPr>
      <w:spacing w:after="100"/>
      <w:ind w:left="720" w:right="3240"/>
    </w:pPr>
  </w:style>
  <w:style w:type="character" w:customStyle="1" w:styleId="Naslov1Znak">
    <w:name w:val="Naslov 1 Znak"/>
    <w:basedOn w:val="Privzetapisavaodstavka"/>
    <w:link w:val="Naslov1"/>
    <w:uiPriority w:val="9"/>
    <w:rsid w:val="00DD155B"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NaslovTOC">
    <w:name w:val="TOC Heading"/>
    <w:aliases w:val="Naslov stranske vrstice"/>
    <w:basedOn w:val="Naslov1"/>
    <w:next w:val="Navaden"/>
    <w:uiPriority w:val="39"/>
    <w:unhideWhenUsed/>
    <w:qFormat/>
    <w:rsid w:val="00DD15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AB1F52"/>
    <w:pPr>
      <w:numPr>
        <w:numId w:val="4"/>
      </w:numPr>
      <w:tabs>
        <w:tab w:val="right" w:leader="dot" w:pos="9346"/>
      </w:tabs>
      <w:spacing w:after="100" w:line="240" w:lineRule="auto"/>
      <w:ind w:left="720" w:right="1526"/>
    </w:pPr>
    <w:rPr>
      <w:b/>
      <w:sz w:val="26"/>
    </w:rPr>
  </w:style>
  <w:style w:type="paragraph" w:styleId="Kazalovsebine20">
    <w:name w:val="toc 2"/>
    <w:basedOn w:val="Navaden"/>
    <w:next w:val="Navaden"/>
    <w:autoRedefine/>
    <w:uiPriority w:val="39"/>
    <w:unhideWhenUsed/>
    <w:rsid w:val="00AB1F52"/>
    <w:pPr>
      <w:spacing w:after="100" w:line="240" w:lineRule="auto"/>
      <w:ind w:left="202" w:firstLine="864"/>
    </w:pPr>
    <w:rPr>
      <w:sz w:val="22"/>
    </w:rPr>
  </w:style>
  <w:style w:type="paragraph" w:styleId="Kazalovsebine30">
    <w:name w:val="toc 3"/>
    <w:basedOn w:val="Navaden"/>
    <w:next w:val="Navaden"/>
    <w:autoRedefine/>
    <w:uiPriority w:val="39"/>
    <w:unhideWhenUsed/>
    <w:rsid w:val="00DD155B"/>
    <w:pPr>
      <w:spacing w:after="100"/>
      <w:ind w:left="400"/>
    </w:pPr>
  </w:style>
  <w:style w:type="paragraph" w:styleId="Glava0">
    <w:name w:val="header"/>
    <w:basedOn w:val="Navaden"/>
    <w:link w:val="GlavaZnak"/>
    <w:uiPriority w:val="99"/>
    <w:unhideWhenUsed/>
    <w:rsid w:val="003F6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0"/>
    <w:uiPriority w:val="99"/>
    <w:rsid w:val="003F696E"/>
  </w:style>
  <w:style w:type="paragraph" w:styleId="Noga0">
    <w:name w:val="footer"/>
    <w:basedOn w:val="Navaden"/>
    <w:link w:val="NogaZnak"/>
    <w:unhideWhenUsed/>
    <w:qFormat/>
    <w:rsid w:val="002F3FD6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NogaZnak">
    <w:name w:val="Noga Znak"/>
    <w:basedOn w:val="Privzetapisavaodstavka"/>
    <w:link w:val="Noga0"/>
    <w:rsid w:val="002F3FD6"/>
    <w:rPr>
      <w:rFonts w:asciiTheme="majorHAnsi" w:hAnsiTheme="majorHAnsi"/>
      <w:caps/>
      <w:color w:val="F24F4F" w:themeColor="accent1"/>
      <w:sz w:val="16"/>
    </w:rPr>
  </w:style>
  <w:style w:type="character" w:styleId="Besedilooznabemesta">
    <w:name w:val="Placeholder Text"/>
    <w:basedOn w:val="Privzetapisavaodstavka"/>
    <w:uiPriority w:val="99"/>
    <w:semiHidden/>
    <w:rsid w:val="00AB1F52"/>
    <w:rPr>
      <w:color w:val="808080"/>
    </w:rPr>
  </w:style>
  <w:style w:type="paragraph" w:customStyle="1" w:styleId="Naslov11">
    <w:name w:val="Naslov1"/>
    <w:basedOn w:val="Navaden"/>
    <w:next w:val="Navaden"/>
    <w:link w:val="Znakivnaslovu"/>
    <w:uiPriority w:val="10"/>
    <w:qFormat/>
    <w:rsid w:val="00040DE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Znakivnaslovu">
    <w:name w:val="Znaki v naslovu"/>
    <w:basedOn w:val="Privzetapisavaodstavka"/>
    <w:link w:val="Naslov11"/>
    <w:uiPriority w:val="10"/>
    <w:rsid w:val="00040DEB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Podnaslov1">
    <w:name w:val="Podnaslov1"/>
    <w:basedOn w:val="Navaden"/>
    <w:next w:val="Navaden"/>
    <w:link w:val="Znakivpodnaslovu"/>
    <w:uiPriority w:val="11"/>
    <w:qFormat/>
    <w:rsid w:val="00040DEB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Znakivpodnaslovu">
    <w:name w:val="Znaki v podnaslovu"/>
    <w:basedOn w:val="Privzetapisavaodstavka"/>
    <w:link w:val="Podnaslov1"/>
    <w:uiPriority w:val="11"/>
    <w:rsid w:val="00040DEB"/>
    <w:rPr>
      <w:sz w:val="32"/>
      <w:szCs w:val="32"/>
      <w:lang w:eastAsia="en-US"/>
    </w:rPr>
  </w:style>
  <w:style w:type="paragraph" w:styleId="Napis">
    <w:name w:val="caption"/>
    <w:basedOn w:val="Navaden"/>
    <w:next w:val="Navaden"/>
    <w:uiPriority w:val="35"/>
    <w:unhideWhenUsed/>
    <w:qFormat/>
    <w:rsid w:val="00045B70"/>
    <w:pPr>
      <w:spacing w:after="200" w:line="240" w:lineRule="auto"/>
    </w:pPr>
    <w:rPr>
      <w:i/>
      <w:iCs/>
      <w:sz w:val="18"/>
      <w:szCs w:val="18"/>
    </w:rPr>
  </w:style>
  <w:style w:type="paragraph" w:styleId="Odstavekseznama">
    <w:name w:val="List Paragraph"/>
    <w:basedOn w:val="Navaden"/>
    <w:uiPriority w:val="34"/>
    <w:unhideWhenUsed/>
    <w:qFormat/>
    <w:rsid w:val="00C1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z\AppData\Roaming\Microsoft\Predloge\Poslovni%20na&#269;rt%20(&#187;Rde&#269;e&#17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1D0484270F442B904A8B3C137046F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B8918E8-4D8E-4305-8735-57F90D2CFB90}"/>
      </w:docPartPr>
      <w:docPartBody>
        <w:p w:rsidR="00222A7C" w:rsidRDefault="00C1576D">
          <w:pPr>
            <w:pStyle w:val="801D0484270F442B904A8B3C137046FF"/>
          </w:pPr>
          <w:r>
            <w:t>[Naslov poslovnega načrta]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1"/>
    <w:rsid w:val="00222A7C"/>
    <w:rsid w:val="002671B1"/>
    <w:rsid w:val="0030781A"/>
    <w:rsid w:val="00354108"/>
    <w:rsid w:val="004A6ACF"/>
    <w:rsid w:val="008A30AF"/>
    <w:rsid w:val="00C1576D"/>
    <w:rsid w:val="00C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esedilooznabemesta1">
    <w:name w:val="Besedilo označbe mesta1"/>
    <w:basedOn w:val="Privzetapisavaodstavka"/>
    <w:uiPriority w:val="99"/>
    <w:semiHidden/>
    <w:rsid w:val="002671B1"/>
    <w:rPr>
      <w:color w:val="808080"/>
    </w:rPr>
  </w:style>
  <w:style w:type="paragraph" w:customStyle="1" w:styleId="C59273B9919F44ACB9C7FC12E1A6DB08">
    <w:name w:val="C59273B9919F44ACB9C7FC12E1A6DB08"/>
  </w:style>
  <w:style w:type="paragraph" w:customStyle="1" w:styleId="BABB90C864EF47DA9A1ED64B6BB0CB89">
    <w:name w:val="BABB90C864EF47DA9A1ED64B6BB0CB89"/>
  </w:style>
  <w:style w:type="paragraph" w:customStyle="1" w:styleId="410520A99946464DB0B729C7C6560BB2">
    <w:name w:val="410520A99946464DB0B729C7C6560BB2"/>
  </w:style>
  <w:style w:type="paragraph" w:customStyle="1" w:styleId="801D0484270F442B904A8B3C137046FF">
    <w:name w:val="801D0484270F442B904A8B3C137046FF"/>
  </w:style>
  <w:style w:type="paragraph" w:customStyle="1" w:styleId="E65F36A7508A402FBB2393F4D36C795E">
    <w:name w:val="E65F36A7508A402FBB2393F4D36C795E"/>
  </w:style>
  <w:style w:type="paragraph" w:customStyle="1" w:styleId="282FC10D029A42879F13D4E766D3F25B">
    <w:name w:val="282FC10D029A42879F13D4E766D3F25B"/>
    <w:rsid w:val="002671B1"/>
  </w:style>
  <w:style w:type="paragraph" w:customStyle="1" w:styleId="A6488CFEC9FC4796B91A46463C0087DA">
    <w:name w:val="A6488CFEC9FC4796B91A46463C0087DA"/>
    <w:rsid w:val="002671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Tomaž
Rak</CompanyAddress>
  <CompanyPhone>Miha</CompanyPhone>
  <CompanyFax>Kirbiš</CompanyFax>
  <CompanyEmail>Marko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0CE9A-7C53-4F53-BDCB-6EEB163F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Poslovni načrt (»Rdeče«).dotx</Template>
  <TotalTime>89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Poročilo SIGMA</vt:lpstr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 SIGMA</dc:title>
  <dc:subject>PROGRAMSKI VZORCI - Vaja 2</dc:subject>
  <dc:creator>Windows User</dc:creator>
  <cp:keywords/>
  <dc:description/>
  <cp:lastModifiedBy>Windows User</cp:lastModifiedBy>
  <cp:revision>30</cp:revision>
  <cp:lastPrinted>2018-05-24T21:23:00Z</cp:lastPrinted>
  <dcterms:created xsi:type="dcterms:W3CDTF">2018-05-24T20:14:00Z</dcterms:created>
  <dcterms:modified xsi:type="dcterms:W3CDTF">2018-06-03T21:24:00Z</dcterms:modified>
  <cp:contentStatus>Črnko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